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73E" w:rsidRPr="0076273E" w:rsidRDefault="00725F85" w:rsidP="0076273E">
      <w:pPr>
        <w:pStyle w:val="Heading1"/>
        <w:jc w:val="center"/>
        <w:rPr>
          <w:b/>
        </w:rPr>
      </w:pPr>
      <w:r>
        <w:rPr>
          <w:b/>
        </w:rPr>
        <w:t xml:space="preserve">USING GRID GARAGE TOOLBOX TO BUILD </w:t>
      </w:r>
      <w:r w:rsidR="002E35C4">
        <w:rPr>
          <w:b/>
        </w:rPr>
        <w:t xml:space="preserve">MCAS-S </w:t>
      </w:r>
      <w:r w:rsidR="0076273E" w:rsidRPr="0076273E">
        <w:rPr>
          <w:b/>
        </w:rPr>
        <w:t>TIP FILES</w:t>
      </w:r>
    </w:p>
    <w:p w:rsidR="0076273E" w:rsidRDefault="00A95C69" w:rsidP="00A95C69">
      <w:pPr>
        <w:jc w:val="center"/>
      </w:pPr>
      <w:r>
        <w:t xml:space="preserve">By Tom Barrett, NSW OEH, </w:t>
      </w:r>
      <w:r w:rsidR="00F2149B">
        <w:t>2</w:t>
      </w:r>
      <w:r>
        <w:t>2/0</w:t>
      </w:r>
      <w:r w:rsidR="00F2149B">
        <w:t>5</w:t>
      </w:r>
      <w:r>
        <w:t>/201</w:t>
      </w:r>
      <w:r w:rsidR="00F2149B">
        <w:t>7</w:t>
      </w:r>
    </w:p>
    <w:p w:rsidR="002E35C4" w:rsidRDefault="002E35C4">
      <w:pPr>
        <w:rPr>
          <w:b/>
        </w:rPr>
      </w:pPr>
    </w:p>
    <w:p w:rsidR="00A26973" w:rsidRDefault="00A26973">
      <w:pPr>
        <w:rPr>
          <w:b/>
        </w:rPr>
      </w:pPr>
      <w:r>
        <w:rPr>
          <w:b/>
        </w:rPr>
        <w:t>How to c</w:t>
      </w:r>
      <w:r w:rsidR="0076273E" w:rsidRPr="00A95C69">
        <w:rPr>
          <w:b/>
        </w:rPr>
        <w:t xml:space="preserve">reate </w:t>
      </w:r>
      <w:r>
        <w:rPr>
          <w:b/>
        </w:rPr>
        <w:t xml:space="preserve">or update </w:t>
      </w:r>
      <w:r w:rsidR="0076273E" w:rsidRPr="00A95C69">
        <w:rPr>
          <w:b/>
        </w:rPr>
        <w:t xml:space="preserve">TIP files </w:t>
      </w:r>
    </w:p>
    <w:p w:rsidR="0076273E" w:rsidRDefault="0076273E">
      <w:r>
        <w:t>You will need the following:</w:t>
      </w:r>
    </w:p>
    <w:p w:rsidR="0076273E" w:rsidRDefault="0076273E" w:rsidP="0076273E">
      <w:pPr>
        <w:pStyle w:val="ListParagraph"/>
        <w:numPr>
          <w:ilvl w:val="0"/>
          <w:numId w:val="1"/>
        </w:numPr>
      </w:pPr>
      <w:r>
        <w:t>A template TIP file that contains all the fields you want in your TIP files</w:t>
      </w:r>
    </w:p>
    <w:p w:rsidR="0076273E" w:rsidRDefault="00DD0DFA" w:rsidP="0076273E">
      <w:pPr>
        <w:pStyle w:val="ListParagraph"/>
        <w:numPr>
          <w:ilvl w:val="0"/>
          <w:numId w:val="1"/>
        </w:numPr>
      </w:pPr>
      <w:r>
        <w:t xml:space="preserve">Include in this template </w:t>
      </w:r>
      <w:r w:rsidR="0076273E">
        <w:t xml:space="preserve">TIP </w:t>
      </w:r>
      <w:r>
        <w:t xml:space="preserve">file all the TIP field </w:t>
      </w:r>
      <w:r w:rsidR="0076273E">
        <w:t>information that is common to all grids in your new MCAS-S data pack</w:t>
      </w:r>
      <w:r w:rsidR="00BE2599">
        <w:t>.</w:t>
      </w:r>
    </w:p>
    <w:p w:rsidR="00BE2599" w:rsidRDefault="00BE2599" w:rsidP="008C075B">
      <w:pPr>
        <w:pStyle w:val="ListParagraph"/>
        <w:numPr>
          <w:ilvl w:val="0"/>
          <w:numId w:val="1"/>
        </w:numPr>
      </w:pPr>
      <w:r>
        <w:t>Information for filling out non-standard TIP fields e.g. custodian of source data etc.</w:t>
      </w:r>
      <w:r w:rsidR="00A26973">
        <w:t xml:space="preserve"> This information may be generated from pre-existing TIP files</w:t>
      </w:r>
      <w:r w:rsidR="008C075B">
        <w:t xml:space="preserve"> or from running other Grid Garage Tools such that return information about data attributes e.g. ‘</w:t>
      </w:r>
      <w:r w:rsidR="008C075B" w:rsidRPr="008C075B">
        <w:t>1.2 Describe Geodata</w:t>
      </w:r>
      <w:r w:rsidR="008C075B">
        <w:t>’ or ‘</w:t>
      </w:r>
      <w:r w:rsidR="008C075B" w:rsidRPr="008C075B">
        <w:t>3.1.3 Describe Rasters</w:t>
      </w:r>
      <w:r w:rsidR="008C075B">
        <w:t>’ or ‘</w:t>
      </w:r>
      <w:r w:rsidR="008C075B" w:rsidRPr="008C075B">
        <w:t>4.1 Describe Classes</w:t>
      </w:r>
      <w:r w:rsidR="008C075B">
        <w:t>’</w:t>
      </w:r>
      <w:r w:rsidR="00A26973">
        <w:t>.</w:t>
      </w:r>
    </w:p>
    <w:p w:rsidR="00CB4909" w:rsidRDefault="00CB4909" w:rsidP="00CB4909"/>
    <w:p w:rsidR="00CB4909" w:rsidRDefault="00CB4909" w:rsidP="00CB4909">
      <w:r w:rsidRPr="00C56ED0">
        <w:rPr>
          <w:b/>
        </w:rPr>
        <w:t>Step 1.</w:t>
      </w:r>
      <w:r>
        <w:t xml:space="preserve"> </w:t>
      </w:r>
      <w:r w:rsidR="00B80437">
        <w:rPr>
          <w:u w:val="single"/>
        </w:rPr>
        <w:t>Create Result T</w:t>
      </w:r>
      <w:r w:rsidRPr="00536A67">
        <w:rPr>
          <w:u w:val="single"/>
        </w:rPr>
        <w:t>able</w:t>
      </w:r>
      <w:r w:rsidR="00D233DB">
        <w:t>: Use the [Grid Garage &gt; Geodata</w:t>
      </w:r>
      <w:r>
        <w:t>&gt;</w:t>
      </w:r>
      <w:r w:rsidR="00D233DB">
        <w:t xml:space="preserve"> </w:t>
      </w:r>
      <w:r>
        <w:t>Search] tool to generate a ‘</w:t>
      </w:r>
      <w:r w:rsidR="00D233DB">
        <w:t>Results T</w:t>
      </w:r>
      <w:r>
        <w:t xml:space="preserve">able’ that contains the list of grids you want to generate TIP files for. </w:t>
      </w:r>
    </w:p>
    <w:p w:rsidR="00CB4909" w:rsidRPr="00A26973" w:rsidRDefault="00CB4909" w:rsidP="00CB4909">
      <w:pPr>
        <w:rPr>
          <w:i/>
        </w:rPr>
      </w:pPr>
      <w:r w:rsidRPr="00A26973">
        <w:rPr>
          <w:i/>
        </w:rPr>
        <w:t>Output=</w:t>
      </w:r>
      <w:r w:rsidR="00D233DB">
        <w:rPr>
          <w:i/>
        </w:rPr>
        <w:t>Results</w:t>
      </w:r>
      <w:r w:rsidRPr="00A26973">
        <w:rPr>
          <w:i/>
        </w:rPr>
        <w:t xml:space="preserve"> </w:t>
      </w:r>
      <w:r w:rsidR="00D233DB">
        <w:rPr>
          <w:i/>
        </w:rPr>
        <w:t>T</w:t>
      </w:r>
      <w:r w:rsidRPr="00A26973">
        <w:rPr>
          <w:i/>
        </w:rPr>
        <w:t xml:space="preserve">able that contains a list of the </w:t>
      </w:r>
      <w:r w:rsidR="00D233DB">
        <w:rPr>
          <w:i/>
        </w:rPr>
        <w:t>geodata</w:t>
      </w:r>
      <w:r w:rsidRPr="00A26973">
        <w:rPr>
          <w:i/>
        </w:rPr>
        <w:t xml:space="preserve"> that require a </w:t>
      </w:r>
      <w:r w:rsidR="00D233DB">
        <w:rPr>
          <w:i/>
        </w:rPr>
        <w:t xml:space="preserve">new </w:t>
      </w:r>
      <w:r w:rsidRPr="00A26973">
        <w:rPr>
          <w:i/>
        </w:rPr>
        <w:t>TIP file.</w:t>
      </w:r>
    </w:p>
    <w:p w:rsidR="00CB4909" w:rsidRDefault="000074E3" w:rsidP="00BE2599">
      <w:r>
        <w:rPr>
          <w:noProof/>
        </w:rPr>
        <w:drawing>
          <wp:inline distT="0" distB="0" distL="0" distR="0" wp14:anchorId="7D1B3A46" wp14:editId="13891A5E">
            <wp:extent cx="3960739" cy="3309538"/>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335" cy="3310871"/>
                    </a:xfrm>
                    <a:prstGeom prst="rect">
                      <a:avLst/>
                    </a:prstGeom>
                  </pic:spPr>
                </pic:pic>
              </a:graphicData>
            </a:graphic>
          </wp:inline>
        </w:drawing>
      </w:r>
    </w:p>
    <w:p w:rsidR="00C56ED0" w:rsidRDefault="00C56ED0">
      <w:r>
        <w:br w:type="page"/>
      </w:r>
    </w:p>
    <w:p w:rsidR="00CB4909" w:rsidRDefault="00BE2599" w:rsidP="00BE2599">
      <w:r w:rsidRPr="00C56ED0">
        <w:rPr>
          <w:b/>
        </w:rPr>
        <w:lastRenderedPageBreak/>
        <w:t xml:space="preserve">Step </w:t>
      </w:r>
      <w:r w:rsidR="00CB4909" w:rsidRPr="00C56ED0">
        <w:rPr>
          <w:b/>
        </w:rPr>
        <w:t>2</w:t>
      </w:r>
      <w:r w:rsidRPr="00C56ED0">
        <w:rPr>
          <w:b/>
        </w:rPr>
        <w:t>.</w:t>
      </w:r>
      <w:r>
        <w:t xml:space="preserve"> Create a </w:t>
      </w:r>
      <w:r w:rsidR="00385503">
        <w:t xml:space="preserve">CSV table in Excel </w:t>
      </w:r>
      <w:r>
        <w:t xml:space="preserve">that includes all the fields you need in the final TIP files and include information that is common to all grids </w:t>
      </w:r>
      <w:r w:rsidR="00C56ED0">
        <w:t xml:space="preserve">in your new MCAS-S data pack. </w:t>
      </w:r>
      <w:r w:rsidR="00536A67">
        <w:t xml:space="preserve"> </w:t>
      </w:r>
    </w:p>
    <w:p w:rsidR="00C56ED0" w:rsidRDefault="0014031D" w:rsidP="00BE2599">
      <w:pPr>
        <w:rPr>
          <w:b/>
          <w:i/>
        </w:rPr>
      </w:pPr>
      <w:r w:rsidRPr="0014031D">
        <w:t>Example table</w:t>
      </w:r>
      <w:r>
        <w:t xml:space="preserve"> (</w:t>
      </w:r>
      <w:r w:rsidRPr="0014031D">
        <w:rPr>
          <w:highlight w:val="yellow"/>
        </w:rPr>
        <w:t xml:space="preserve">in ‘grid-garage-tests’ </w:t>
      </w:r>
      <w:proofErr w:type="spellStart"/>
      <w:r w:rsidRPr="0014031D">
        <w:rPr>
          <w:highlight w:val="yellow"/>
        </w:rPr>
        <w:t>github</w:t>
      </w:r>
      <w:proofErr w:type="spellEnd"/>
      <w:r w:rsidRPr="0014031D">
        <w:rPr>
          <w:highlight w:val="yellow"/>
        </w:rPr>
        <w:t xml:space="preserve"> </w:t>
      </w:r>
      <w:proofErr w:type="spellStart"/>
      <w:r w:rsidRPr="0014031D">
        <w:rPr>
          <w:highlight w:val="yellow"/>
        </w:rPr>
        <w:t>reppo</w:t>
      </w:r>
      <w:proofErr w:type="spellEnd"/>
      <w:r>
        <w:t>)</w:t>
      </w:r>
      <w:r w:rsidRPr="0014031D">
        <w:t xml:space="preserve">: </w:t>
      </w:r>
      <w:r w:rsidR="00C56ED0" w:rsidRPr="00C56ED0">
        <w:rPr>
          <w:b/>
          <w:i/>
        </w:rPr>
        <w:t xml:space="preserve">C:\Data\grid-garage-tests\metadata-testing-sample-data\tifs\MASTER TIP </w:t>
      </w:r>
      <w:proofErr w:type="spellStart"/>
      <w:r w:rsidR="00C56ED0" w:rsidRPr="00C56ED0">
        <w:rPr>
          <w:b/>
          <w:i/>
        </w:rPr>
        <w:t>TEMPLATE_OEH_with</w:t>
      </w:r>
      <w:proofErr w:type="spellEnd"/>
      <w:r w:rsidR="00C56ED0" w:rsidRPr="00C56ED0">
        <w:rPr>
          <w:b/>
          <w:i/>
        </w:rPr>
        <w:t xml:space="preserve"> common info.csv</w:t>
      </w:r>
    </w:p>
    <w:p w:rsidR="00C56ED0" w:rsidRPr="00C56ED0" w:rsidRDefault="00C56ED0" w:rsidP="00BE2599">
      <w:r>
        <w:rPr>
          <w:noProof/>
        </w:rPr>
        <w:drawing>
          <wp:inline distT="0" distB="0" distL="0" distR="0" wp14:anchorId="4F6E4B93" wp14:editId="01C46048">
            <wp:extent cx="5731510" cy="1418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8590"/>
                    </a:xfrm>
                    <a:prstGeom prst="rect">
                      <a:avLst/>
                    </a:prstGeom>
                  </pic:spPr>
                </pic:pic>
              </a:graphicData>
            </a:graphic>
          </wp:inline>
        </w:drawing>
      </w:r>
    </w:p>
    <w:p w:rsidR="008C075B" w:rsidRPr="00C56ED0" w:rsidRDefault="002164CE" w:rsidP="002164CE">
      <w:pPr>
        <w:pStyle w:val="Caption"/>
        <w:rPr>
          <w:sz w:val="20"/>
          <w:szCs w:val="20"/>
        </w:rPr>
      </w:pPr>
      <w:r>
        <w:t xml:space="preserve">Figure </w:t>
      </w:r>
      <w:r w:rsidR="00D8372B">
        <w:fldChar w:fldCharType="begin"/>
      </w:r>
      <w:r w:rsidR="00D8372B">
        <w:instrText xml:space="preserve"> SEQ Figure \* ARABIC </w:instrText>
      </w:r>
      <w:r w:rsidR="00D8372B">
        <w:fldChar w:fldCharType="separate"/>
      </w:r>
      <w:r w:rsidR="00C140DC">
        <w:rPr>
          <w:noProof/>
        </w:rPr>
        <w:t>1</w:t>
      </w:r>
      <w:r w:rsidR="00D8372B">
        <w:rPr>
          <w:noProof/>
        </w:rPr>
        <w:fldChar w:fldCharType="end"/>
      </w:r>
      <w:r>
        <w:t xml:space="preserve"> Example of the CSV table created in Excel that contains the template for fields (row one) and default values (row </w:t>
      </w:r>
      <w:r w:rsidRPr="00C56ED0">
        <w:rPr>
          <w:sz w:val="20"/>
          <w:szCs w:val="20"/>
        </w:rPr>
        <w:t>two)</w:t>
      </w:r>
    </w:p>
    <w:p w:rsidR="008C075B" w:rsidRPr="00C56ED0" w:rsidRDefault="00C56ED0" w:rsidP="00C56ED0">
      <w:pPr>
        <w:pStyle w:val="NormalWeb"/>
        <w:rPr>
          <w:rFonts w:asciiTheme="minorHAnsi" w:hAnsiTheme="minorHAnsi"/>
          <w:sz w:val="22"/>
          <w:szCs w:val="22"/>
        </w:rPr>
      </w:pPr>
      <w:r w:rsidRPr="00C56ED0">
        <w:rPr>
          <w:rFonts w:asciiTheme="minorHAnsi" w:hAnsiTheme="minorHAnsi"/>
          <w:sz w:val="22"/>
          <w:szCs w:val="22"/>
        </w:rPr>
        <w:t xml:space="preserve">The tip template file needs to be a comma delimited (CSV) file. </w:t>
      </w:r>
      <w:hyperlink r:id="rId7" w:history="1">
        <w:r w:rsidRPr="00C56ED0">
          <w:rPr>
            <w:rStyle w:val="Hyperlink"/>
            <w:rFonts w:asciiTheme="minorHAnsi" w:hAnsiTheme="minorHAnsi"/>
            <w:sz w:val="22"/>
            <w:szCs w:val="22"/>
          </w:rPr>
          <w:t>See this link</w:t>
        </w:r>
      </w:hyperlink>
      <w:r w:rsidRPr="00C56ED0">
        <w:rPr>
          <w:rFonts w:asciiTheme="minorHAnsi" w:hAnsiTheme="minorHAnsi"/>
          <w:sz w:val="22"/>
          <w:szCs w:val="22"/>
        </w:rPr>
        <w:t xml:space="preserve"> </w:t>
      </w:r>
      <w:r w:rsidRPr="00C56ED0">
        <w:rPr>
          <w:rFonts w:asciiTheme="minorHAnsi" w:hAnsiTheme="minorHAnsi"/>
          <w:sz w:val="22"/>
          <w:szCs w:val="22"/>
          <w:highlight w:val="yellow"/>
        </w:rPr>
        <w:t xml:space="preserve">[LINK NEEDS </w:t>
      </w:r>
      <w:proofErr w:type="gramStart"/>
      <w:r w:rsidRPr="00C56ED0">
        <w:rPr>
          <w:rFonts w:asciiTheme="minorHAnsi" w:hAnsiTheme="minorHAnsi"/>
          <w:sz w:val="22"/>
          <w:szCs w:val="22"/>
          <w:highlight w:val="yellow"/>
        </w:rPr>
        <w:t>UPDATING..</w:t>
      </w:r>
      <w:proofErr w:type="gramEnd"/>
      <w:r w:rsidRPr="00C56ED0">
        <w:rPr>
          <w:rFonts w:asciiTheme="minorHAnsi" w:hAnsiTheme="minorHAnsi"/>
          <w:sz w:val="22"/>
          <w:szCs w:val="22"/>
          <w:highlight w:val="yellow"/>
        </w:rPr>
        <w:t xml:space="preserve"> SEE FILE ABOVE FOR NOW]</w:t>
      </w:r>
      <w:r>
        <w:rPr>
          <w:rFonts w:asciiTheme="minorHAnsi" w:hAnsiTheme="minorHAnsi"/>
          <w:sz w:val="22"/>
          <w:szCs w:val="22"/>
        </w:rPr>
        <w:t xml:space="preserve"> </w:t>
      </w:r>
      <w:r w:rsidRPr="00C56ED0">
        <w:rPr>
          <w:rFonts w:asciiTheme="minorHAnsi" w:hAnsiTheme="minorHAnsi"/>
          <w:sz w:val="22"/>
          <w:szCs w:val="22"/>
        </w:rPr>
        <w:t xml:space="preserve">for an example of a Tip Template file we have used to generate a NSW datapack in OEH. The first row in the CSV Tip template file contains the field names you want to appear in the MCAS-S TIP file. In the second </w:t>
      </w:r>
      <w:proofErr w:type="gramStart"/>
      <w:r w:rsidRPr="00C56ED0">
        <w:rPr>
          <w:rFonts w:asciiTheme="minorHAnsi" w:hAnsiTheme="minorHAnsi"/>
          <w:sz w:val="22"/>
          <w:szCs w:val="22"/>
        </w:rPr>
        <w:t>row</w:t>
      </w:r>
      <w:proofErr w:type="gramEnd"/>
      <w:r w:rsidRPr="00C56ED0">
        <w:rPr>
          <w:rFonts w:asciiTheme="minorHAnsi" w:hAnsiTheme="minorHAnsi"/>
          <w:sz w:val="22"/>
          <w:szCs w:val="22"/>
        </w:rPr>
        <w:t xml:space="preserve"> you can enter text that will be used as the default value for all raster geodata. You can pull values from the </w:t>
      </w:r>
      <w:r w:rsidRPr="00C56ED0">
        <w:rPr>
          <w:rFonts w:asciiTheme="minorHAnsi" w:hAnsiTheme="minorHAnsi"/>
          <w:i/>
          <w:iCs/>
          <w:sz w:val="22"/>
          <w:szCs w:val="22"/>
        </w:rPr>
        <w:t>Geodata &gt; Describe</w:t>
      </w:r>
      <w:r>
        <w:rPr>
          <w:rFonts w:asciiTheme="minorHAnsi" w:hAnsiTheme="minorHAnsi"/>
          <w:i/>
          <w:iCs/>
          <w:sz w:val="22"/>
          <w:szCs w:val="22"/>
        </w:rPr>
        <w:t xml:space="preserve"> </w:t>
      </w:r>
      <w:r w:rsidRPr="00C56ED0">
        <w:rPr>
          <w:rFonts w:asciiTheme="minorHAnsi" w:hAnsiTheme="minorHAnsi"/>
          <w:sz w:val="22"/>
          <w:szCs w:val="22"/>
        </w:rPr>
        <w:t>report by bracketing the field name in the $ symbol, for example ‘$</w:t>
      </w:r>
      <w:proofErr w:type="spellStart"/>
      <w:r w:rsidRPr="00C56ED0">
        <w:rPr>
          <w:rFonts w:asciiTheme="minorHAnsi" w:hAnsiTheme="minorHAnsi"/>
          <w:sz w:val="22"/>
          <w:szCs w:val="22"/>
        </w:rPr>
        <w:t>dataset_spatialReference</w:t>
      </w:r>
      <w:proofErr w:type="spellEnd"/>
      <w:r w:rsidRPr="00C56ED0">
        <w:rPr>
          <w:rFonts w:asciiTheme="minorHAnsi" w:hAnsiTheme="minorHAnsi"/>
          <w:sz w:val="22"/>
          <w:szCs w:val="22"/>
        </w:rPr>
        <w:t>$’ would pull out the spatial reference for each input raster. You can also use the field and add extra text, for example ‘$</w:t>
      </w:r>
      <w:proofErr w:type="spellStart"/>
      <w:r w:rsidRPr="00C56ED0">
        <w:rPr>
          <w:rFonts w:asciiTheme="minorHAnsi" w:hAnsiTheme="minorHAnsi"/>
          <w:sz w:val="22"/>
          <w:szCs w:val="22"/>
        </w:rPr>
        <w:t>general_baseName</w:t>
      </w:r>
      <w:proofErr w:type="spellEnd"/>
      <w:r w:rsidRPr="00C56ED0">
        <w:rPr>
          <w:rFonts w:asciiTheme="minorHAnsi" w:hAnsiTheme="minorHAnsi"/>
          <w:sz w:val="22"/>
          <w:szCs w:val="22"/>
        </w:rPr>
        <w:t># - from OEH - Predictors used in state-wide vegetation modelling project$’ would add the ‘</w:t>
      </w:r>
      <w:proofErr w:type="spellStart"/>
      <w:r w:rsidRPr="00C56ED0">
        <w:rPr>
          <w:rFonts w:asciiTheme="minorHAnsi" w:hAnsiTheme="minorHAnsi"/>
          <w:sz w:val="22"/>
          <w:szCs w:val="22"/>
        </w:rPr>
        <w:t>general_baseName</w:t>
      </w:r>
      <w:proofErr w:type="spellEnd"/>
      <w:r w:rsidRPr="00C56ED0">
        <w:rPr>
          <w:rFonts w:asciiTheme="minorHAnsi" w:hAnsiTheme="minorHAnsi"/>
          <w:sz w:val="22"/>
          <w:szCs w:val="22"/>
        </w:rPr>
        <w:t xml:space="preserve">’ (the raster name) before the other text. </w:t>
      </w:r>
    </w:p>
    <w:p w:rsidR="00C56ED0" w:rsidRDefault="00C56ED0" w:rsidP="00BE2599">
      <w:pPr>
        <w:rPr>
          <w:b/>
        </w:rPr>
      </w:pPr>
    </w:p>
    <w:p w:rsidR="00385503" w:rsidRDefault="00CA08E5" w:rsidP="00BE2599">
      <w:r w:rsidRPr="00812AF0">
        <w:rPr>
          <w:b/>
          <w:highlight w:val="magenta"/>
        </w:rPr>
        <w:t>Step 3.</w:t>
      </w:r>
      <w:r w:rsidRPr="00812AF0">
        <w:rPr>
          <w:highlight w:val="magenta"/>
        </w:rPr>
        <w:t xml:space="preserve"> </w:t>
      </w:r>
      <w:r w:rsidR="00385503" w:rsidRPr="00812AF0">
        <w:rPr>
          <w:highlight w:val="magenta"/>
        </w:rPr>
        <w:t>Use the [Grid Garage</w:t>
      </w:r>
      <w:r w:rsidR="00C56ED0" w:rsidRPr="00812AF0">
        <w:rPr>
          <w:highlight w:val="magenta"/>
        </w:rPr>
        <w:t xml:space="preserve"> </w:t>
      </w:r>
      <w:r w:rsidR="00385503" w:rsidRPr="00812AF0">
        <w:rPr>
          <w:highlight w:val="magenta"/>
        </w:rPr>
        <w:t>&gt;</w:t>
      </w:r>
      <w:r w:rsidR="00C56ED0" w:rsidRPr="00812AF0">
        <w:rPr>
          <w:highlight w:val="magenta"/>
        </w:rPr>
        <w:t xml:space="preserve"> </w:t>
      </w:r>
      <w:r w:rsidR="008D2DB5" w:rsidRPr="00812AF0">
        <w:rPr>
          <w:highlight w:val="magenta"/>
        </w:rPr>
        <w:t>Metadata</w:t>
      </w:r>
      <w:r w:rsidR="00C56ED0" w:rsidRPr="00812AF0">
        <w:rPr>
          <w:highlight w:val="magenta"/>
        </w:rPr>
        <w:t xml:space="preserve"> </w:t>
      </w:r>
      <w:r w:rsidR="00385503" w:rsidRPr="00812AF0">
        <w:rPr>
          <w:highlight w:val="magenta"/>
        </w:rPr>
        <w:t>&gt;</w:t>
      </w:r>
      <w:r w:rsidR="00C56ED0" w:rsidRPr="00812AF0">
        <w:rPr>
          <w:highlight w:val="magenta"/>
        </w:rPr>
        <w:t xml:space="preserve"> </w:t>
      </w:r>
      <w:r w:rsidR="008D2DB5" w:rsidRPr="00812AF0">
        <w:rPr>
          <w:highlight w:val="magenta"/>
        </w:rPr>
        <w:t>Create Tips Table</w:t>
      </w:r>
      <w:r w:rsidR="00385503" w:rsidRPr="00812AF0">
        <w:rPr>
          <w:highlight w:val="magenta"/>
        </w:rPr>
        <w:t>] tool to gen</w:t>
      </w:r>
      <w:r w:rsidR="0004641C" w:rsidRPr="00812AF0">
        <w:rPr>
          <w:highlight w:val="magenta"/>
        </w:rPr>
        <w:t xml:space="preserve">erate a table that contains a column (field) for each of the </w:t>
      </w:r>
      <w:r w:rsidR="00385503" w:rsidRPr="00812AF0">
        <w:rPr>
          <w:highlight w:val="magenta"/>
        </w:rPr>
        <w:t>template TIP fields.</w:t>
      </w:r>
      <w:r w:rsidR="00241D4B" w:rsidRPr="00812AF0">
        <w:rPr>
          <w:highlight w:val="magenta"/>
        </w:rPr>
        <w:t xml:space="preserve"> [FAILING HERE]</w:t>
      </w:r>
    </w:p>
    <w:p w:rsidR="0014031D" w:rsidRDefault="00D8372B" w:rsidP="0014031D">
      <w:bookmarkStart w:id="0" w:name="_GoBack"/>
      <w:r>
        <w:rPr>
          <w:noProof/>
        </w:rPr>
        <w:drawing>
          <wp:inline distT="0" distB="0" distL="0" distR="0" wp14:anchorId="1155C96E" wp14:editId="62D0A301">
            <wp:extent cx="4139664" cy="343932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0598" cy="3440100"/>
                    </a:xfrm>
                    <a:prstGeom prst="rect">
                      <a:avLst/>
                    </a:prstGeom>
                  </pic:spPr>
                </pic:pic>
              </a:graphicData>
            </a:graphic>
          </wp:inline>
        </w:drawing>
      </w:r>
      <w:bookmarkEnd w:id="0"/>
    </w:p>
    <w:p w:rsidR="0014031D" w:rsidRPr="00C56ED0" w:rsidRDefault="0014031D" w:rsidP="00BE2599"/>
    <w:p w:rsidR="000F1CB6" w:rsidRPr="000F1CB6" w:rsidRDefault="000F1CB6" w:rsidP="00BE2599">
      <w:pPr>
        <w:rPr>
          <w:i/>
        </w:rPr>
      </w:pPr>
      <w:r>
        <w:rPr>
          <w:i/>
        </w:rPr>
        <w:lastRenderedPageBreak/>
        <w:t xml:space="preserve">Input=Output table from Step </w:t>
      </w:r>
      <w:r w:rsidR="0014031D">
        <w:rPr>
          <w:i/>
        </w:rPr>
        <w:t>1. And Step 2</w:t>
      </w:r>
      <w:proofErr w:type="gramStart"/>
      <w:r w:rsidR="0014031D">
        <w:rPr>
          <w:i/>
        </w:rPr>
        <w:t xml:space="preserve">. </w:t>
      </w:r>
      <w:r>
        <w:rPr>
          <w:i/>
        </w:rPr>
        <w:t>.</w:t>
      </w:r>
      <w:proofErr w:type="gramEnd"/>
      <w:r>
        <w:rPr>
          <w:i/>
        </w:rPr>
        <w:t xml:space="preserve"> </w:t>
      </w:r>
      <w:proofErr w:type="spellStart"/>
      <w:r w:rsidR="0014031D">
        <w:rPr>
          <w:i/>
        </w:rPr>
        <w:t>Searc</w:t>
      </w:r>
      <w:r w:rsidR="0014031D" w:rsidRPr="0014031D">
        <w:rPr>
          <w:i/>
        </w:rPr>
        <w:t>hGeodataTool_data&amp;time</w:t>
      </w:r>
      <w:proofErr w:type="spellEnd"/>
      <w:r w:rsidR="0014031D" w:rsidRPr="0014031D">
        <w:rPr>
          <w:i/>
        </w:rPr>
        <w:t xml:space="preserve"> and MASTER TIP </w:t>
      </w:r>
      <w:proofErr w:type="spellStart"/>
      <w:r w:rsidR="0014031D" w:rsidRPr="0014031D">
        <w:rPr>
          <w:i/>
        </w:rPr>
        <w:t>TEMPLATE_OEH_with</w:t>
      </w:r>
      <w:proofErr w:type="spellEnd"/>
      <w:r w:rsidR="0014031D" w:rsidRPr="0014031D">
        <w:rPr>
          <w:i/>
        </w:rPr>
        <w:t xml:space="preserve"> common info.csv.</w:t>
      </w:r>
    </w:p>
    <w:p w:rsidR="00BE2599" w:rsidRDefault="00536A67" w:rsidP="00BE2599">
      <w:pPr>
        <w:rPr>
          <w:i/>
        </w:rPr>
      </w:pPr>
      <w:r w:rsidRPr="008C075B">
        <w:rPr>
          <w:i/>
        </w:rPr>
        <w:t>Output=Master TIP file containing the full list of TIP fields with all info</w:t>
      </w:r>
      <w:r w:rsidR="00CA08E5">
        <w:rPr>
          <w:i/>
        </w:rPr>
        <w:t>rmation that is</w:t>
      </w:r>
      <w:r w:rsidRPr="008C075B">
        <w:rPr>
          <w:i/>
        </w:rPr>
        <w:t xml:space="preserve"> common to all data layers </w:t>
      </w:r>
      <w:r w:rsidR="00CA08E5">
        <w:rPr>
          <w:i/>
        </w:rPr>
        <w:t xml:space="preserve">already </w:t>
      </w:r>
      <w:r w:rsidR="0014031D">
        <w:rPr>
          <w:i/>
        </w:rPr>
        <w:t>filled in (‘</w:t>
      </w:r>
      <w:proofErr w:type="spellStart"/>
      <w:r w:rsidR="0014031D">
        <w:rPr>
          <w:i/>
        </w:rPr>
        <w:t>CreateTipsTableMetadataTool_date&amp;time</w:t>
      </w:r>
      <w:proofErr w:type="spellEnd"/>
      <w:r w:rsidR="0014031D">
        <w:rPr>
          <w:i/>
        </w:rPr>
        <w:t>’).</w:t>
      </w:r>
    </w:p>
    <w:p w:rsidR="000F1CB6" w:rsidRDefault="000F1CB6" w:rsidP="000F1CB6">
      <w:pPr>
        <w:keepNext/>
      </w:pPr>
      <w:r>
        <w:rPr>
          <w:noProof/>
          <w:lang w:eastAsia="en-AU"/>
        </w:rPr>
        <w:drawing>
          <wp:inline distT="0" distB="0" distL="0" distR="0" wp14:anchorId="74BC0D1C" wp14:editId="6D4FD27F">
            <wp:extent cx="5731510" cy="408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305"/>
                    </a:xfrm>
                    <a:prstGeom prst="rect">
                      <a:avLst/>
                    </a:prstGeom>
                  </pic:spPr>
                </pic:pic>
              </a:graphicData>
            </a:graphic>
          </wp:inline>
        </w:drawing>
      </w:r>
    </w:p>
    <w:p w:rsidR="000F1CB6" w:rsidRPr="000F1CB6" w:rsidRDefault="000F1CB6" w:rsidP="000F1CB6">
      <w:pPr>
        <w:pStyle w:val="Caption"/>
      </w:pPr>
      <w:r>
        <w:t xml:space="preserve">Figure </w:t>
      </w:r>
      <w:fldSimple w:instr=" SEQ Figure \* ARABIC ">
        <w:r w:rsidR="00C140DC">
          <w:rPr>
            <w:noProof/>
          </w:rPr>
          <w:t>2</w:t>
        </w:r>
      </w:fldSimple>
      <w:r>
        <w:t xml:space="preserve"> Examp</w:t>
      </w:r>
      <w:r w:rsidR="00EA31EE">
        <w:t>le of the output table</w:t>
      </w:r>
    </w:p>
    <w:p w:rsidR="000F1CB6" w:rsidRDefault="000F1CB6" w:rsidP="00BE2599">
      <w:pPr>
        <w:rPr>
          <w:i/>
        </w:rPr>
      </w:pPr>
    </w:p>
    <w:p w:rsidR="00C140DC" w:rsidRDefault="00C140DC" w:rsidP="00BE2599">
      <w:r w:rsidRPr="00C56ED0">
        <w:rPr>
          <w:b/>
        </w:rPr>
        <w:t>Step 4.</w:t>
      </w:r>
      <w:r>
        <w:t xml:space="preserve"> Edit the ‘</w:t>
      </w:r>
      <w:r w:rsidRPr="00C140DC">
        <w:rPr>
          <w:i/>
        </w:rPr>
        <w:t>meta_createtips01_date&amp;time</w:t>
      </w:r>
      <w:r>
        <w:t>’ table to fill in empty fields.</w:t>
      </w:r>
    </w:p>
    <w:p w:rsidR="00C140DC" w:rsidRDefault="00C140DC" w:rsidP="00C140DC">
      <w:pPr>
        <w:keepNext/>
      </w:pPr>
      <w:r>
        <w:rPr>
          <w:noProof/>
          <w:lang w:eastAsia="en-AU"/>
        </w:rPr>
        <mc:AlternateContent>
          <mc:Choice Requires="wps">
            <w:drawing>
              <wp:anchor distT="0" distB="0" distL="114300" distR="114300" simplePos="0" relativeHeight="251659264" behindDoc="0" locked="0" layoutInCell="1" allowOverlap="1" wp14:anchorId="4EC94B9E" wp14:editId="1B66CEB5">
                <wp:simplePos x="0" y="0"/>
                <wp:positionH relativeFrom="column">
                  <wp:posOffset>2929199</wp:posOffset>
                </wp:positionH>
                <wp:positionV relativeFrom="paragraph">
                  <wp:posOffset>46990</wp:posOffset>
                </wp:positionV>
                <wp:extent cx="1064895" cy="376555"/>
                <wp:effectExtent l="0" t="0" r="20955" b="23495"/>
                <wp:wrapNone/>
                <wp:docPr id="3" name="Oval 3"/>
                <wp:cNvGraphicFramePr/>
                <a:graphic xmlns:a="http://schemas.openxmlformats.org/drawingml/2006/main">
                  <a:graphicData uri="http://schemas.microsoft.com/office/word/2010/wordprocessingShape">
                    <wps:wsp>
                      <wps:cNvSpPr/>
                      <wps:spPr>
                        <a:xfrm>
                          <a:off x="0" y="0"/>
                          <a:ext cx="1064895" cy="3765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AE5B" id="Oval 3" o:spid="_x0000_s1026" style="position:absolute;margin-left:230.65pt;margin-top:3.7pt;width:83.85pt;height:2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3/ClAIAAIM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" filled="f" strokecolor="red" strokeweight="1pt">
                <v:stroke joinstyle="miter"/>
              </v:oval>
            </w:pict>
          </mc:Fallback>
        </mc:AlternateContent>
      </w:r>
      <w:r>
        <w:rPr>
          <w:noProof/>
          <w:lang w:eastAsia="en-AU"/>
        </w:rPr>
        <w:drawing>
          <wp:inline distT="0" distB="0" distL="0" distR="0" wp14:anchorId="5214B538" wp14:editId="7F78F969">
            <wp:extent cx="5731510" cy="346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710"/>
                    </a:xfrm>
                    <a:prstGeom prst="rect">
                      <a:avLst/>
                    </a:prstGeom>
                  </pic:spPr>
                </pic:pic>
              </a:graphicData>
            </a:graphic>
          </wp:inline>
        </w:drawing>
      </w:r>
    </w:p>
    <w:p w:rsidR="00C140DC" w:rsidRPr="00C140DC" w:rsidRDefault="00C140DC" w:rsidP="00C140DC">
      <w:pPr>
        <w:pStyle w:val="Caption"/>
      </w:pPr>
      <w:r>
        <w:t xml:space="preserve">Figure </w:t>
      </w:r>
      <w:r w:rsidR="00D8372B">
        <w:fldChar w:fldCharType="begin"/>
      </w:r>
      <w:r w:rsidR="00D8372B">
        <w:instrText xml:space="preserve"> SEQ Figure \* ARABIC </w:instrText>
      </w:r>
      <w:r w:rsidR="00D8372B">
        <w:fldChar w:fldCharType="separate"/>
      </w:r>
      <w:r>
        <w:rPr>
          <w:noProof/>
        </w:rPr>
        <w:t>3</w:t>
      </w:r>
      <w:r w:rsidR="00D8372B">
        <w:rPr>
          <w:noProof/>
        </w:rPr>
        <w:fldChar w:fldCharType="end"/>
      </w:r>
      <w:r>
        <w:t xml:space="preserve"> Example of manually filling in empty fields in the ‘meta_reatetips01’ table.</w:t>
      </w:r>
    </w:p>
    <w:p w:rsidR="0004641C" w:rsidRDefault="0004641C" w:rsidP="0004641C">
      <w:r>
        <w:t xml:space="preserve">Step 5. </w:t>
      </w:r>
      <w:r w:rsidRPr="008C075B">
        <w:t>Use the [Grid Garage&gt;Metadata&gt;</w:t>
      </w:r>
      <w:r w:rsidRPr="0004641C">
        <w:t>Export Tips</w:t>
      </w:r>
      <w:r w:rsidRPr="008C075B">
        <w:t xml:space="preserve">] tool to </w:t>
      </w:r>
      <w:r>
        <w:t>build the TIP files from the data in the ‘</w:t>
      </w:r>
      <w:proofErr w:type="spellStart"/>
      <w:r w:rsidR="00037FBA" w:rsidRPr="00037FBA">
        <w:rPr>
          <w:i/>
        </w:rPr>
        <w:t>CreateTipsTableMetadataTool_</w:t>
      </w:r>
      <w:r w:rsidR="00037FBA">
        <w:rPr>
          <w:i/>
        </w:rPr>
        <w:t>date_</w:t>
      </w:r>
      <w:r w:rsidRPr="00C140DC">
        <w:rPr>
          <w:i/>
        </w:rPr>
        <w:t>time</w:t>
      </w:r>
      <w:proofErr w:type="spellEnd"/>
      <w:r>
        <w:t>’ table.</w:t>
      </w:r>
    </w:p>
    <w:p w:rsidR="00C140DC" w:rsidRDefault="00C140DC" w:rsidP="00BE2599"/>
    <w:p w:rsidR="00405AC8" w:rsidRDefault="00405AC8" w:rsidP="00BE2599"/>
    <w:p w:rsidR="00405AC8" w:rsidRPr="0004641C" w:rsidRDefault="00405AC8" w:rsidP="00BE2599"/>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w:t>
      </w:r>
    </w:p>
    <w:p w:rsidR="00385503" w:rsidRPr="00385503" w:rsidRDefault="00385503" w:rsidP="00385503">
      <w:r>
        <w:t>Using the de</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385503" w:rsidRDefault="00385503" w:rsidP="00385503">
      <w:pPr>
        <w:rPr>
          <w:b/>
        </w:rPr>
      </w:pPr>
      <w:r w:rsidRPr="00CB4909">
        <w:t xml:space="preserve">Step 3. </w:t>
      </w:r>
      <w:r w:rsidRPr="00CB4909">
        <w:rPr>
          <w:u w:val="single"/>
        </w:rPr>
        <w:t>Create TIP Template Table</w:t>
      </w:r>
      <w:r w:rsidRPr="00CB4909">
        <w:t>: Use the [Grid Garage&gt;5 Metadata Management&gt;</w:t>
      </w:r>
      <w:r w:rsidRPr="00CB4909">
        <w:rPr>
          <w:highlight w:val="yellow"/>
        </w:rPr>
        <w:t>5.</w:t>
      </w:r>
      <w:r>
        <w:rPr>
          <w:highlight w:val="yellow"/>
        </w:rPr>
        <w:t>2</w:t>
      </w:r>
      <w:r w:rsidRPr="00CB4909">
        <w:rPr>
          <w:highlight w:val="yellow"/>
        </w:rPr>
        <w:t xml:space="preserve"> </w:t>
      </w:r>
      <w:r>
        <w:t>Create Tips</w:t>
      </w:r>
      <w:r w:rsidRPr="00CB4909">
        <w:t>] tool to generate a table that contains the template TIP fields. ??</w:t>
      </w:r>
      <w:r w:rsidRPr="00536A67">
        <w:rPr>
          <w:b/>
        </w:rPr>
        <w:t xml:space="preserve"> </w:t>
      </w:r>
    </w:p>
    <w:p w:rsidR="00385503" w:rsidRPr="00CB4909" w:rsidRDefault="00385503" w:rsidP="00385503">
      <w:r w:rsidRPr="00CB4909">
        <w:rPr>
          <w:highlight w:val="yellow"/>
        </w:rPr>
        <w:t>QUESTION: How do you create this table</w:t>
      </w:r>
      <w:r>
        <w:rPr>
          <w:highlight w:val="yellow"/>
        </w:rPr>
        <w:t xml:space="preserve"> – is this the correct GG Tool?</w:t>
      </w:r>
      <w:r w:rsidRPr="00CB4909">
        <w:rPr>
          <w:highlight w:val="yellow"/>
        </w:rPr>
        <w:t>?</w:t>
      </w:r>
    </w:p>
    <w:p w:rsidR="00385503" w:rsidRDefault="00385503" w:rsidP="00385503">
      <w:pPr>
        <w:rPr>
          <w:i/>
        </w:rPr>
      </w:pPr>
      <w:r w:rsidRPr="00A26973">
        <w:rPr>
          <w:i/>
        </w:rPr>
        <w:t>Output=TIP table containing all the master template TIP fields which are filled in with information that is common to all data sets in the items table.</w:t>
      </w:r>
    </w:p>
    <w:p w:rsidR="00385503" w:rsidRPr="00725F85" w:rsidRDefault="00385503" w:rsidP="00385503">
      <w:pPr>
        <w:rPr>
          <w:b/>
        </w:rPr>
      </w:pPr>
      <w:r w:rsidRPr="00725F85">
        <w:rPr>
          <w:b/>
        </w:rPr>
        <w:t xml:space="preserve"> [INSERT EXAMPLE OF TABLE]</w:t>
      </w:r>
    </w:p>
    <w:p w:rsidR="00385503" w:rsidRPr="00A26973" w:rsidRDefault="00385503" w:rsidP="00385503">
      <w:pPr>
        <w:rPr>
          <w:i/>
        </w:rPr>
      </w:pPr>
    </w:p>
    <w:p w:rsidR="00CB4909" w:rsidRDefault="00536A67" w:rsidP="00536A67">
      <w:r>
        <w:t xml:space="preserve">Step 4. </w:t>
      </w:r>
      <w:r>
        <w:rPr>
          <w:u w:val="single"/>
        </w:rPr>
        <w:t>Update TIP table manually</w:t>
      </w:r>
      <w:r>
        <w:t xml:space="preserve">: Use the ArcGIS Table manipulation tools to complete info for all the non-standard TIP fields. </w:t>
      </w:r>
      <w:r w:rsidR="00CB4909">
        <w:t>You may need to:</w:t>
      </w:r>
    </w:p>
    <w:p w:rsidR="00CB4909" w:rsidRDefault="00CB4909" w:rsidP="00CB4909">
      <w:pPr>
        <w:pStyle w:val="ListParagraph"/>
        <w:numPr>
          <w:ilvl w:val="0"/>
          <w:numId w:val="2"/>
        </w:numPr>
      </w:pPr>
      <w:r w:rsidRPr="00CB4909">
        <w:t>Edit the table manually.</w:t>
      </w:r>
    </w:p>
    <w:p w:rsidR="00A26973" w:rsidRPr="00CB4909" w:rsidRDefault="002E35C4" w:rsidP="00CB4909">
      <w:pPr>
        <w:pStyle w:val="ListParagraph"/>
        <w:numPr>
          <w:ilvl w:val="0"/>
          <w:numId w:val="2"/>
        </w:numPr>
      </w:pPr>
      <w:r>
        <w:t xml:space="preserve">When there are pre-existing TIP files with information you want to carry over to the new TIP files use the </w:t>
      </w:r>
      <w:r w:rsidR="00A26973">
        <w:t xml:space="preserve">Run the </w:t>
      </w:r>
      <w:r w:rsidRPr="00CB4909">
        <w:rPr>
          <w:color w:val="FF0000"/>
        </w:rPr>
        <w:t>Grid Garage&gt;</w:t>
      </w:r>
      <w:r>
        <w:rPr>
          <w:color w:val="FF0000"/>
        </w:rPr>
        <w:t>5</w:t>
      </w:r>
      <w:r w:rsidRPr="00CB4909">
        <w:rPr>
          <w:color w:val="FF0000"/>
        </w:rPr>
        <w:t xml:space="preserve"> </w:t>
      </w:r>
      <w:r>
        <w:rPr>
          <w:color w:val="FF0000"/>
        </w:rPr>
        <w:t>Metadata Management</w:t>
      </w:r>
      <w:r w:rsidRPr="00CB4909">
        <w:rPr>
          <w:color w:val="FF0000"/>
        </w:rPr>
        <w:t>&gt;</w:t>
      </w:r>
      <w:r>
        <w:rPr>
          <w:color w:val="FF0000"/>
        </w:rPr>
        <w:t>x5</w:t>
      </w:r>
      <w:r w:rsidRPr="00CB4909">
        <w:rPr>
          <w:color w:val="FF0000"/>
        </w:rPr>
        <w:t>.</w:t>
      </w:r>
      <w:r>
        <w:rPr>
          <w:color w:val="FF0000"/>
        </w:rPr>
        <w:t>3</w:t>
      </w:r>
      <w:r w:rsidRPr="00CB4909">
        <w:rPr>
          <w:color w:val="FF0000"/>
        </w:rPr>
        <w:t xml:space="preserve"> </w:t>
      </w:r>
      <w:r>
        <w:rPr>
          <w:color w:val="FF0000"/>
        </w:rPr>
        <w:t>Tabulate Existing Tips</w:t>
      </w:r>
      <w:r w:rsidRPr="00CB4909">
        <w:rPr>
          <w:color w:val="FF0000"/>
        </w:rPr>
        <w:t xml:space="preserve"> </w:t>
      </w:r>
      <w:r w:rsidRPr="00CB4909">
        <w:rPr>
          <w:color w:val="000000" w:themeColor="text1"/>
        </w:rPr>
        <w:t>tool</w:t>
      </w:r>
      <w:r>
        <w:rPr>
          <w:color w:val="000000" w:themeColor="text1"/>
        </w:rPr>
        <w:t xml:space="preserve"> to generate a ‘TIP field table’ from the existing TIP files. Then join and copy this information into your new ‘TIP field table’.</w:t>
      </w:r>
    </w:p>
    <w:p w:rsidR="00CB4909" w:rsidRPr="00CB4909" w:rsidRDefault="00CB4909" w:rsidP="00CB4909">
      <w:pPr>
        <w:pStyle w:val="ListParagraph"/>
        <w:numPr>
          <w:ilvl w:val="0"/>
          <w:numId w:val="2"/>
        </w:numPr>
      </w:pPr>
      <w:r w:rsidRPr="00CB4909">
        <w:lastRenderedPageBreak/>
        <w:t xml:space="preserve">Join the table to other tables that contain the TIP information, such as information derived from using the </w:t>
      </w:r>
      <w:r w:rsidRPr="00CB4909">
        <w:rPr>
          <w:color w:val="FF0000"/>
        </w:rPr>
        <w:t xml:space="preserve">Grid Garage&gt;3 Raster Operation&gt;3.1 Information&gt;3.1.3 Describe Raster </w:t>
      </w:r>
      <w:r w:rsidRPr="00CB4909">
        <w:rPr>
          <w:color w:val="000000" w:themeColor="text1"/>
        </w:rPr>
        <w:t>tool.</w:t>
      </w:r>
    </w:p>
    <w:p w:rsidR="00536A67" w:rsidRDefault="00536A67" w:rsidP="00536A67">
      <w:pPr>
        <w:rPr>
          <w:i/>
        </w:rPr>
      </w:pPr>
      <w:r w:rsidRPr="00A26973">
        <w:rPr>
          <w:i/>
        </w:rPr>
        <w:t xml:space="preserve">Output=TIP table with all fields filled in (where </w:t>
      </w:r>
      <w:r w:rsidR="00CB4909" w:rsidRPr="00A26973">
        <w:rPr>
          <w:i/>
        </w:rPr>
        <w:t>relevant/</w:t>
      </w:r>
      <w:r w:rsidRPr="00A26973">
        <w:rPr>
          <w:i/>
        </w:rPr>
        <w:t>possible)</w:t>
      </w:r>
      <w:r w:rsidR="00CB4909" w:rsidRPr="00A26973">
        <w:rPr>
          <w:i/>
        </w:rPr>
        <w:t>.</w:t>
      </w:r>
    </w:p>
    <w:p w:rsidR="00725F85" w:rsidRPr="00725F85" w:rsidRDefault="00725F85" w:rsidP="00725F85">
      <w:pPr>
        <w:rPr>
          <w:b/>
        </w:rPr>
      </w:pPr>
      <w:r w:rsidRPr="00725F85">
        <w:rPr>
          <w:b/>
        </w:rPr>
        <w:t>[INSERT EXAMPLE OF TABLE]</w:t>
      </w:r>
    </w:p>
    <w:p w:rsidR="00A26973" w:rsidRPr="00A26973" w:rsidRDefault="00A26973" w:rsidP="00536A67">
      <w:pPr>
        <w:rPr>
          <w:i/>
        </w:rPr>
      </w:pPr>
    </w:p>
    <w:p w:rsidR="009014CF" w:rsidRDefault="009014CF" w:rsidP="009014CF">
      <w:r>
        <w:t xml:space="preserve">Step </w:t>
      </w:r>
      <w:r w:rsidR="00CB4909">
        <w:t>5</w:t>
      </w:r>
      <w:r>
        <w:t xml:space="preserve">. </w:t>
      </w:r>
      <w:r w:rsidR="00536A67" w:rsidRPr="00536A67">
        <w:rPr>
          <w:u w:val="single"/>
        </w:rPr>
        <w:t>Create TIP files</w:t>
      </w:r>
      <w:r w:rsidR="00536A67">
        <w:t xml:space="preserve">: </w:t>
      </w:r>
      <w:r>
        <w:t>Use the [Grid Garage&gt;5 Metadata Management&gt;x5.</w:t>
      </w:r>
      <w:r w:rsidR="00536A67">
        <w:t>2</w:t>
      </w:r>
      <w:r>
        <w:t xml:space="preserve"> </w:t>
      </w:r>
      <w:r w:rsidR="00536A67">
        <w:t>Create Tips</w:t>
      </w:r>
      <w:r>
        <w:t>] tool to g</w:t>
      </w:r>
      <w:r w:rsidR="00536A67">
        <w:t xml:space="preserve">enerate the </w:t>
      </w:r>
      <w:r>
        <w:t>TIP files for</w:t>
      </w:r>
      <w:r w:rsidR="00536A67">
        <w:t xml:space="preserve"> all the data layers in the items table</w:t>
      </w:r>
      <w:r>
        <w:t>.</w:t>
      </w:r>
    </w:p>
    <w:p w:rsidR="00CB4909" w:rsidRPr="00A26973" w:rsidRDefault="00CB4909" w:rsidP="009014CF">
      <w:pPr>
        <w:rPr>
          <w:i/>
        </w:rPr>
      </w:pPr>
      <w:r w:rsidRPr="00A26973">
        <w:rPr>
          <w:i/>
        </w:rPr>
        <w:t>Output=TIP files for each of the data sets in the items table.</w:t>
      </w:r>
    </w:p>
    <w:p w:rsidR="00725F85" w:rsidRPr="00725F85" w:rsidRDefault="00725F85" w:rsidP="00725F85">
      <w:pPr>
        <w:rPr>
          <w:b/>
        </w:rPr>
      </w:pPr>
      <w:r w:rsidRPr="00725F85">
        <w:rPr>
          <w:b/>
        </w:rPr>
        <w:t>[INSERT EXAMPLE OF TABLE]</w:t>
      </w:r>
    </w:p>
    <w:p w:rsidR="0076273E" w:rsidRDefault="0076273E"/>
    <w:p w:rsidR="0076273E" w:rsidRDefault="0076273E"/>
    <w:p w:rsidR="00A95C69" w:rsidRDefault="00A95C69">
      <w:r>
        <w:br w:type="page"/>
      </w:r>
    </w:p>
    <w:p w:rsidR="0076273E" w:rsidRDefault="00A95C69">
      <w:r>
        <w:lastRenderedPageBreak/>
        <w:t>Appendix 1 – Custom TIP template used by NSW OEH</w:t>
      </w:r>
    </w:p>
    <w:tbl>
      <w:tblPr>
        <w:tblStyle w:val="TableGrid"/>
        <w:tblW w:w="0" w:type="auto"/>
        <w:tblLook w:val="04A0" w:firstRow="1" w:lastRow="0" w:firstColumn="1" w:lastColumn="0" w:noHBand="0" w:noVBand="1"/>
      </w:tblPr>
      <w:tblGrid>
        <w:gridCol w:w="2614"/>
        <w:gridCol w:w="6312"/>
      </w:tblGrid>
      <w:tr w:rsidR="00A95C69" w:rsidRPr="003B1949" w:rsidTr="00A95C69">
        <w:tc>
          <w:tcPr>
            <w:tcW w:w="2614" w:type="dxa"/>
          </w:tcPr>
          <w:p w:rsidR="00A95C69" w:rsidRPr="003B1949" w:rsidRDefault="00A95C69" w:rsidP="00502B47">
            <w:pPr>
              <w:rPr>
                <w:b/>
                <w:sz w:val="18"/>
                <w:szCs w:val="18"/>
              </w:rPr>
            </w:pPr>
            <w:r w:rsidRPr="003B1949">
              <w:rPr>
                <w:b/>
                <w:sz w:val="18"/>
                <w:szCs w:val="18"/>
              </w:rPr>
              <w:t>Field in TIP file</w:t>
            </w:r>
          </w:p>
        </w:tc>
        <w:tc>
          <w:tcPr>
            <w:tcW w:w="6312" w:type="dxa"/>
          </w:tcPr>
          <w:p w:rsidR="00A95C69" w:rsidRPr="003B1949" w:rsidRDefault="00A95C69" w:rsidP="00502B47">
            <w:pPr>
              <w:rPr>
                <w:b/>
                <w:sz w:val="18"/>
                <w:szCs w:val="18"/>
              </w:rPr>
            </w:pPr>
            <w:r w:rsidRPr="003B1949">
              <w:rPr>
                <w:b/>
                <w:sz w:val="18"/>
                <w:szCs w:val="18"/>
              </w:rPr>
              <w:t>Description</w:t>
            </w:r>
          </w:p>
        </w:tc>
      </w:tr>
      <w:tr w:rsidR="00A95C69" w:rsidRPr="003B1949" w:rsidTr="00A95C69">
        <w:tc>
          <w:tcPr>
            <w:tcW w:w="2614" w:type="dxa"/>
          </w:tcPr>
          <w:p w:rsidR="00A95C69" w:rsidRPr="003B1949" w:rsidRDefault="00A95C69" w:rsidP="00502B47">
            <w:pPr>
              <w:rPr>
                <w:sz w:val="18"/>
                <w:szCs w:val="18"/>
              </w:rPr>
            </w:pPr>
            <w:r w:rsidRPr="003B1949">
              <w:rPr>
                <w:sz w:val="18"/>
                <w:szCs w:val="18"/>
              </w:rPr>
              <w:t>HEADER TEXT</w:t>
            </w:r>
          </w:p>
        </w:tc>
        <w:tc>
          <w:tcPr>
            <w:tcW w:w="6312" w:type="dxa"/>
          </w:tcPr>
          <w:p w:rsidR="00A95C69" w:rsidRPr="003B1949" w:rsidRDefault="00A95C69" w:rsidP="00502B47">
            <w:pPr>
              <w:rPr>
                <w:sz w:val="18"/>
                <w:szCs w:val="18"/>
              </w:rPr>
            </w:pPr>
            <w:r>
              <w:rPr>
                <w:sz w:val="18"/>
                <w:szCs w:val="18"/>
              </w:rPr>
              <w:t>This is the text that appears when you place your mouse over the layer in the MCAS-S display window.</w:t>
            </w:r>
          </w:p>
        </w:tc>
      </w:tr>
      <w:tr w:rsidR="00A95C69" w:rsidRPr="003B1949" w:rsidTr="00A95C69">
        <w:trPr>
          <w:trHeight w:val="43"/>
        </w:trPr>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Description:</w:t>
            </w:r>
          </w:p>
        </w:tc>
        <w:tc>
          <w:tcPr>
            <w:tcW w:w="6312" w:type="dxa"/>
          </w:tcPr>
          <w:p w:rsidR="00A95C69" w:rsidRPr="003B1949" w:rsidRDefault="00A95C69" w:rsidP="00502B47">
            <w:pPr>
              <w:rPr>
                <w:sz w:val="18"/>
                <w:szCs w:val="18"/>
              </w:rPr>
            </w:pPr>
            <w:r>
              <w:rPr>
                <w:sz w:val="18"/>
                <w:szCs w:val="18"/>
              </w:rPr>
              <w:t>More detailed description, or summary, of the data.</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2"/>
                <w:szCs w:val="2"/>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2</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URL</w:t>
            </w:r>
            <w:r>
              <w:rPr>
                <w:sz w:val="18"/>
                <w:szCs w:val="18"/>
              </w:rPr>
              <w:t>3</w:t>
            </w:r>
            <w:r w:rsidRPr="003B1949">
              <w:rPr>
                <w:sz w:val="18"/>
                <w:szCs w:val="18"/>
              </w:rPr>
              <w:t>:</w:t>
            </w:r>
          </w:p>
        </w:tc>
        <w:tc>
          <w:tcPr>
            <w:tcW w:w="6312" w:type="dxa"/>
          </w:tcPr>
          <w:p w:rsidR="00A95C69" w:rsidRPr="003B1949" w:rsidRDefault="00A95C69" w:rsidP="00502B47">
            <w:pPr>
              <w:rPr>
                <w:sz w:val="18"/>
                <w:szCs w:val="18"/>
              </w:rPr>
            </w:pPr>
            <w:r>
              <w:rPr>
                <w:sz w:val="18"/>
                <w:szCs w:val="18"/>
              </w:rPr>
              <w:t>URL link to metadata or other sources of information about the data.</w:t>
            </w:r>
          </w:p>
        </w:tc>
      </w:tr>
      <w:tr w:rsidR="00A95C69" w:rsidRPr="003B1949" w:rsidTr="00A95C69">
        <w:tc>
          <w:tcPr>
            <w:tcW w:w="2614" w:type="dxa"/>
          </w:tcPr>
          <w:p w:rsidR="00A95C69" w:rsidRPr="003B1949" w:rsidRDefault="00A95C69" w:rsidP="00502B47">
            <w:pPr>
              <w:rPr>
                <w:sz w:val="18"/>
                <w:szCs w:val="18"/>
              </w:rPr>
            </w:pPr>
            <w:r w:rsidRPr="003B1949">
              <w:rPr>
                <w:sz w:val="18"/>
                <w:szCs w:val="18"/>
              </w:rPr>
              <w:t>File:</w:t>
            </w:r>
          </w:p>
        </w:tc>
        <w:tc>
          <w:tcPr>
            <w:tcW w:w="6312" w:type="dxa"/>
          </w:tcPr>
          <w:p w:rsidR="00A95C69" w:rsidRPr="003B1949" w:rsidRDefault="00A95C69" w:rsidP="00502B47">
            <w:pPr>
              <w:rPr>
                <w:sz w:val="18"/>
                <w:szCs w:val="18"/>
              </w:rPr>
            </w:pPr>
            <w:r>
              <w:rPr>
                <w:sz w:val="18"/>
                <w:szCs w:val="18"/>
              </w:rPr>
              <w:t>Link to a file. This is the name of any file that has been saved into the folder where the data is stored. So, for example, if there is no URL link available for the data then you can create your own metadata file (see manual for how to do this).</w:t>
            </w:r>
          </w:p>
        </w:tc>
      </w:tr>
      <w:tr w:rsidR="00A95C69" w:rsidRPr="003B1949" w:rsidTr="00A95C69">
        <w:tc>
          <w:tcPr>
            <w:tcW w:w="2614" w:type="dxa"/>
          </w:tcPr>
          <w:p w:rsidR="00A95C69" w:rsidRPr="003B1949" w:rsidRDefault="00A95C69" w:rsidP="00502B47">
            <w:pPr>
              <w:rPr>
                <w:sz w:val="4"/>
                <w:szCs w:val="4"/>
              </w:rPr>
            </w:pPr>
          </w:p>
        </w:tc>
        <w:tc>
          <w:tcPr>
            <w:tcW w:w="6312" w:type="dxa"/>
          </w:tcPr>
          <w:p w:rsidR="00A95C69" w:rsidRPr="003B1949"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Source_</w:t>
            </w:r>
            <w:r w:rsidRPr="003B1949">
              <w:rPr>
                <w:sz w:val="18"/>
                <w:szCs w:val="18"/>
              </w:rPr>
              <w:t>Custodian:</w:t>
            </w:r>
          </w:p>
        </w:tc>
        <w:tc>
          <w:tcPr>
            <w:tcW w:w="6312" w:type="dxa"/>
          </w:tcPr>
          <w:p w:rsidR="00A95C69" w:rsidRPr="003B1949" w:rsidRDefault="00A95C69" w:rsidP="00502B47">
            <w:pPr>
              <w:rPr>
                <w:sz w:val="18"/>
                <w:szCs w:val="18"/>
              </w:rPr>
            </w:pPr>
            <w:r>
              <w:rPr>
                <w:sz w:val="18"/>
                <w:szCs w:val="18"/>
              </w:rPr>
              <w:t>Custodian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_Currency:</w:t>
            </w:r>
          </w:p>
        </w:tc>
        <w:tc>
          <w:tcPr>
            <w:tcW w:w="6312" w:type="dxa"/>
          </w:tcPr>
          <w:p w:rsidR="00A95C69" w:rsidRPr="003B1949" w:rsidRDefault="00A95C69" w:rsidP="00502B47">
            <w:pPr>
              <w:rPr>
                <w:sz w:val="18"/>
                <w:szCs w:val="18"/>
              </w:rPr>
            </w:pPr>
            <w:r>
              <w:rPr>
                <w:sz w:val="18"/>
                <w:szCs w:val="18"/>
              </w:rPr>
              <w:t>Currency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_Lineage:</w:t>
            </w:r>
          </w:p>
        </w:tc>
        <w:tc>
          <w:tcPr>
            <w:tcW w:w="6312" w:type="dxa"/>
          </w:tcPr>
          <w:p w:rsidR="00A95C69" w:rsidRPr="003B1949" w:rsidRDefault="00A95C69" w:rsidP="00502B47">
            <w:pPr>
              <w:rPr>
                <w:sz w:val="18"/>
                <w:szCs w:val="18"/>
              </w:rPr>
            </w:pPr>
            <w:r>
              <w:rPr>
                <w:sz w:val="18"/>
                <w:szCs w:val="18"/>
              </w:rPr>
              <w:t>Lineage, or description of how the data was generated,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_Resolution:</w:t>
            </w:r>
          </w:p>
        </w:tc>
        <w:tc>
          <w:tcPr>
            <w:tcW w:w="6312" w:type="dxa"/>
          </w:tcPr>
          <w:p w:rsidR="00A95C69" w:rsidRPr="003B1949" w:rsidRDefault="00A95C69" w:rsidP="00502B47">
            <w:pPr>
              <w:rPr>
                <w:sz w:val="18"/>
                <w:szCs w:val="18"/>
              </w:rPr>
            </w:pPr>
            <w:r>
              <w:rPr>
                <w:sz w:val="18"/>
                <w:szCs w:val="18"/>
              </w:rPr>
              <w:t>Resolution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_Projection:</w:t>
            </w:r>
          </w:p>
        </w:tc>
        <w:tc>
          <w:tcPr>
            <w:tcW w:w="6312" w:type="dxa"/>
          </w:tcPr>
          <w:p w:rsidR="00A95C69" w:rsidRPr="003B1949" w:rsidRDefault="00A95C69" w:rsidP="00502B47">
            <w:pPr>
              <w:rPr>
                <w:sz w:val="18"/>
                <w:szCs w:val="18"/>
              </w:rPr>
            </w:pPr>
            <w:r>
              <w:rPr>
                <w:sz w:val="18"/>
                <w:szCs w:val="18"/>
              </w:rPr>
              <w:t>Projection of the source data (used to generate MCAS-S raster grid).</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_Extent_Region:</w:t>
            </w:r>
          </w:p>
        </w:tc>
        <w:tc>
          <w:tcPr>
            <w:tcW w:w="6312" w:type="dxa"/>
          </w:tcPr>
          <w:p w:rsidR="00A95C69" w:rsidRPr="003B1949" w:rsidRDefault="00A95C69" w:rsidP="00502B47">
            <w:pPr>
              <w:rPr>
                <w:sz w:val="18"/>
                <w:szCs w:val="18"/>
              </w:rPr>
            </w:pPr>
            <w:r>
              <w:rPr>
                <w:sz w:val="18"/>
                <w:szCs w:val="18"/>
              </w:rPr>
              <w:t xml:space="preserve">Named regional extent of the source data (used to generate MCAS-S raster grid). </w:t>
            </w:r>
            <w:proofErr w:type="spellStart"/>
            <w:r>
              <w:rPr>
                <w:sz w:val="18"/>
                <w:szCs w:val="18"/>
              </w:rPr>
              <w:t>Eg</w:t>
            </w:r>
            <w:proofErr w:type="spellEnd"/>
            <w:r>
              <w:rPr>
                <w:sz w:val="18"/>
                <w:szCs w:val="18"/>
              </w:rPr>
              <w:t>. Australia, NSW, Western Local Land Services etc.</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_Extent_Coordinates:</w:t>
            </w:r>
          </w:p>
        </w:tc>
        <w:tc>
          <w:tcPr>
            <w:tcW w:w="6312" w:type="dxa"/>
          </w:tcPr>
          <w:p w:rsidR="00A95C69" w:rsidRDefault="00A95C69" w:rsidP="00502B47">
            <w:pPr>
              <w:rPr>
                <w:sz w:val="18"/>
                <w:szCs w:val="18"/>
              </w:rPr>
            </w:pPr>
            <w:r>
              <w:rPr>
                <w:sz w:val="18"/>
                <w:szCs w:val="18"/>
              </w:rPr>
              <w:t xml:space="preserve">Extent described by coordinates of the source data (used to generate MCAS-S raster grid). </w:t>
            </w:r>
          </w:p>
          <w:p w:rsidR="00A95C69" w:rsidRPr="00B954E0" w:rsidRDefault="00A95C69" w:rsidP="002E35C4">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Pr="00B954E0">
              <w:rPr>
                <w:color w:val="FF0000"/>
                <w:sz w:val="18"/>
                <w:szCs w:val="18"/>
                <w:highlight w:val="yellow"/>
              </w:rPr>
              <w:t>Grid Garage</w:t>
            </w:r>
            <w:r w:rsidR="002E35C4">
              <w:rPr>
                <w:color w:val="FF0000"/>
                <w:sz w:val="18"/>
                <w:szCs w:val="18"/>
                <w:highlight w:val="yellow"/>
              </w:rPr>
              <w:t>&gt;</w:t>
            </w:r>
            <w:r w:rsidRPr="00B954E0">
              <w:rPr>
                <w:color w:val="FF0000"/>
                <w:sz w:val="18"/>
                <w:szCs w:val="18"/>
                <w:highlight w:val="yellow"/>
              </w:rPr>
              <w:t>3 Raster Operation</w:t>
            </w:r>
            <w:r w:rsidR="002E35C4">
              <w:rPr>
                <w:color w:val="FF0000"/>
                <w:sz w:val="18"/>
                <w:szCs w:val="18"/>
                <w:highlight w:val="yellow"/>
              </w:rPr>
              <w:t>&gt;</w:t>
            </w:r>
            <w:r w:rsidRPr="00B954E0">
              <w:rPr>
                <w:color w:val="FF0000"/>
                <w:sz w:val="18"/>
                <w:szCs w:val="18"/>
                <w:highlight w:val="yellow"/>
              </w:rPr>
              <w:t>3.1 Information</w:t>
            </w:r>
            <w:r w:rsidR="002E35C4">
              <w:rPr>
                <w:color w:val="FF0000"/>
                <w:sz w:val="18"/>
                <w:szCs w:val="18"/>
                <w:highlight w:val="yellow"/>
              </w:rPr>
              <w:t>&gt;</w:t>
            </w:r>
            <w:r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Pr>
                <w:sz w:val="18"/>
                <w:szCs w:val="18"/>
              </w:rPr>
              <w:t>Source</w:t>
            </w:r>
            <w:r w:rsidRPr="003B1949">
              <w:rPr>
                <w:sz w:val="18"/>
                <w:szCs w:val="18"/>
              </w:rPr>
              <w:t>_Data_Format:</w:t>
            </w:r>
          </w:p>
        </w:tc>
        <w:tc>
          <w:tcPr>
            <w:tcW w:w="6312" w:type="dxa"/>
          </w:tcPr>
          <w:p w:rsidR="00A95C69" w:rsidRDefault="00A95C69" w:rsidP="00502B47">
            <w:pPr>
              <w:rPr>
                <w:sz w:val="18"/>
                <w:szCs w:val="18"/>
              </w:rPr>
            </w:pPr>
            <w:r>
              <w:rPr>
                <w:sz w:val="18"/>
                <w:szCs w:val="18"/>
              </w:rPr>
              <w:t xml:space="preserve">Type of format of the source data (used to generate MCAS-S raster grid). E.g. ‘raster grid’, ‘Vector polygon’ </w:t>
            </w:r>
            <w:proofErr w:type="gramStart"/>
            <w:r>
              <w:rPr>
                <w:sz w:val="18"/>
                <w:szCs w:val="18"/>
              </w:rPr>
              <w:t>etc..</w:t>
            </w:r>
            <w:proofErr w:type="gramEnd"/>
            <w:r>
              <w:rPr>
                <w:sz w:val="18"/>
                <w:szCs w:val="18"/>
              </w:rPr>
              <w:t xml:space="preserve"> </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MCAS-S_Lineage:</w:t>
            </w:r>
          </w:p>
        </w:tc>
        <w:tc>
          <w:tcPr>
            <w:tcW w:w="6312" w:type="dxa"/>
          </w:tcPr>
          <w:p w:rsidR="00A95C69" w:rsidRPr="003B1949" w:rsidRDefault="00A95C69" w:rsidP="00502B47">
            <w:pPr>
              <w:rPr>
                <w:sz w:val="18"/>
                <w:szCs w:val="18"/>
              </w:rPr>
            </w:pPr>
            <w:r>
              <w:rPr>
                <w:sz w:val="18"/>
                <w:szCs w:val="18"/>
              </w:rPr>
              <w:t>Description of how the source data was processed and imported into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MCAS-S_Resolution:</w:t>
            </w:r>
          </w:p>
        </w:tc>
        <w:tc>
          <w:tcPr>
            <w:tcW w:w="6312" w:type="dxa"/>
          </w:tcPr>
          <w:p w:rsidR="00A95C69" w:rsidRPr="00B954E0" w:rsidRDefault="00A95C69" w:rsidP="00502B47">
            <w:pPr>
              <w:rPr>
                <w:sz w:val="18"/>
                <w:szCs w:val="18"/>
              </w:rPr>
            </w:pPr>
            <w:r>
              <w:rPr>
                <w:sz w:val="18"/>
                <w:szCs w:val="18"/>
              </w:rPr>
              <w:t>Resolution of data layer in MCAS-S data pack, e.g. 100m, 50m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MCAS-S_Projection:</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MCAS-S_Extent_Region:</w:t>
            </w:r>
          </w:p>
        </w:tc>
        <w:tc>
          <w:tcPr>
            <w:tcW w:w="6312" w:type="dxa"/>
          </w:tcPr>
          <w:p w:rsidR="00A95C69" w:rsidRPr="00B954E0" w:rsidRDefault="00A95C69" w:rsidP="00502B47">
            <w:pPr>
              <w:rPr>
                <w:sz w:val="18"/>
                <w:szCs w:val="18"/>
              </w:rPr>
            </w:pPr>
            <w:r>
              <w:rPr>
                <w:sz w:val="18"/>
                <w:szCs w:val="18"/>
              </w:rPr>
              <w:t xml:space="preserve">Named regional extent of data layer in MCAS-S data pack, e.g. Australia, NSW, Western Local Land Services </w:t>
            </w:r>
            <w:proofErr w:type="gramStart"/>
            <w:r>
              <w:rPr>
                <w:sz w:val="18"/>
                <w:szCs w:val="18"/>
              </w:rPr>
              <w:t>etc..</w:t>
            </w:r>
            <w:proofErr w:type="gramEnd"/>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MCAS-S_Extent_Coordinates:</w:t>
            </w:r>
          </w:p>
        </w:tc>
        <w:tc>
          <w:tcPr>
            <w:tcW w:w="6312" w:type="dxa"/>
          </w:tcPr>
          <w:p w:rsidR="00A95C69" w:rsidRPr="00B954E0" w:rsidRDefault="00A95C69" w:rsidP="00502B47">
            <w:pPr>
              <w:rPr>
                <w:sz w:val="18"/>
                <w:szCs w:val="18"/>
              </w:rPr>
            </w:pPr>
            <w:r>
              <w:rPr>
                <w:sz w:val="18"/>
                <w:szCs w:val="18"/>
              </w:rPr>
              <w:t>Extent described by coordinates of the data layer in MCAS-S data pack.</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MCAS_S_Data_Format:</w:t>
            </w:r>
          </w:p>
        </w:tc>
        <w:tc>
          <w:tcPr>
            <w:tcW w:w="6312" w:type="dxa"/>
          </w:tcPr>
          <w:p w:rsidR="00A95C69" w:rsidRPr="00B954E0" w:rsidRDefault="00A95C69" w:rsidP="00502B47">
            <w:pPr>
              <w:rPr>
                <w:sz w:val="18"/>
                <w:szCs w:val="18"/>
              </w:rPr>
            </w:pPr>
            <w:r>
              <w:rPr>
                <w:sz w:val="18"/>
                <w:szCs w:val="18"/>
              </w:rPr>
              <w:t>Type of format of the data layer in MCAS-S data pack (used to generate MCAS-S raster grid). E.g. ‘raster grid’, ‘Vector polygon’ etc.</w:t>
            </w:r>
          </w:p>
          <w:p w:rsidR="00A95C69" w:rsidRPr="003B1949" w:rsidRDefault="00A95C69" w:rsidP="00502B47">
            <w:pPr>
              <w:rPr>
                <w:sz w:val="18"/>
                <w:szCs w:val="18"/>
              </w:rPr>
            </w:pPr>
            <w:r w:rsidRPr="00B954E0">
              <w:rPr>
                <w:b/>
                <w:sz w:val="18"/>
                <w:szCs w:val="18"/>
                <w:highlight w:val="yellow"/>
              </w:rPr>
              <w:t xml:space="preserve">NOTE: </w:t>
            </w:r>
            <w:r w:rsidRPr="00B954E0">
              <w:rPr>
                <w:sz w:val="18"/>
                <w:szCs w:val="18"/>
                <w:highlight w:val="yellow"/>
              </w:rPr>
              <w:t xml:space="preserve">May be able to generate from </w:t>
            </w:r>
            <w:r w:rsidR="002E35C4" w:rsidRPr="00B954E0">
              <w:rPr>
                <w:color w:val="FF0000"/>
                <w:sz w:val="18"/>
                <w:szCs w:val="18"/>
                <w:highlight w:val="yellow"/>
              </w:rPr>
              <w:t>Grid Garage</w:t>
            </w:r>
            <w:r w:rsidR="002E35C4">
              <w:rPr>
                <w:color w:val="FF0000"/>
                <w:sz w:val="18"/>
                <w:szCs w:val="18"/>
                <w:highlight w:val="yellow"/>
              </w:rPr>
              <w:t>&gt;</w:t>
            </w:r>
            <w:r w:rsidR="002E35C4" w:rsidRPr="00B954E0">
              <w:rPr>
                <w:color w:val="FF0000"/>
                <w:sz w:val="18"/>
                <w:szCs w:val="18"/>
                <w:highlight w:val="yellow"/>
              </w:rPr>
              <w:t>3 Raster Operation</w:t>
            </w:r>
            <w:r w:rsidR="002E35C4">
              <w:rPr>
                <w:color w:val="FF0000"/>
                <w:sz w:val="18"/>
                <w:szCs w:val="18"/>
                <w:highlight w:val="yellow"/>
              </w:rPr>
              <w:t>&gt;</w:t>
            </w:r>
            <w:r w:rsidR="002E35C4" w:rsidRPr="00B954E0">
              <w:rPr>
                <w:color w:val="FF0000"/>
                <w:sz w:val="18"/>
                <w:szCs w:val="18"/>
                <w:highlight w:val="yellow"/>
              </w:rPr>
              <w:t>3.1 Information</w:t>
            </w:r>
            <w:r w:rsidR="002E35C4">
              <w:rPr>
                <w:color w:val="FF0000"/>
                <w:sz w:val="18"/>
                <w:szCs w:val="18"/>
                <w:highlight w:val="yellow"/>
              </w:rPr>
              <w:t>&gt;</w:t>
            </w:r>
            <w:r w:rsidR="002E35C4" w:rsidRPr="00B954E0">
              <w:rPr>
                <w:color w:val="FF0000"/>
                <w:sz w:val="18"/>
                <w:szCs w:val="18"/>
                <w:highlight w:val="yellow"/>
              </w:rPr>
              <w:t>3.1.3 Describe Raster</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Pr>
                <w:sz w:val="18"/>
                <w:szCs w:val="18"/>
              </w:rPr>
              <w:t>MCAS-S_Data_Type</w:t>
            </w:r>
            <w:r w:rsidRPr="003B1949">
              <w:rPr>
                <w:sz w:val="18"/>
                <w:szCs w:val="18"/>
              </w:rPr>
              <w:t>:</w:t>
            </w:r>
          </w:p>
        </w:tc>
        <w:tc>
          <w:tcPr>
            <w:tcW w:w="6312" w:type="dxa"/>
          </w:tcPr>
          <w:p w:rsidR="00A95C69" w:rsidRPr="003B1949" w:rsidRDefault="00A95C69" w:rsidP="00502B47">
            <w:pPr>
              <w:rPr>
                <w:sz w:val="18"/>
                <w:szCs w:val="18"/>
              </w:rPr>
            </w:pPr>
            <w:r>
              <w:rPr>
                <w:sz w:val="18"/>
                <w:szCs w:val="18"/>
              </w:rPr>
              <w:t>Data type (continuous or categorical) for data in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w:t>
            </w:r>
          </w:p>
        </w:tc>
        <w:tc>
          <w:tcPr>
            <w:tcW w:w="6312" w:type="dxa"/>
          </w:tcPr>
          <w:p w:rsidR="00A95C69" w:rsidRPr="00B954E0" w:rsidRDefault="00A95C69" w:rsidP="00502B47">
            <w:pPr>
              <w:rPr>
                <w:sz w:val="18"/>
                <w:szCs w:val="18"/>
              </w:rPr>
            </w:pPr>
            <w:r>
              <w:rPr>
                <w:sz w:val="18"/>
                <w:szCs w:val="18"/>
              </w:rPr>
              <w:t>Projection of data layer in MCAS-S data pack.</w:t>
            </w:r>
          </w:p>
          <w:p w:rsidR="00A95C69" w:rsidRPr="003B1949" w:rsidRDefault="00A95C69" w:rsidP="00502B47">
            <w:pPr>
              <w:rPr>
                <w:sz w:val="18"/>
                <w:szCs w:val="18"/>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MCAS-S_Units_Ranking:</w:t>
            </w:r>
          </w:p>
        </w:tc>
        <w:tc>
          <w:tcPr>
            <w:tcW w:w="6312" w:type="dxa"/>
          </w:tcPr>
          <w:p w:rsidR="00A95C69" w:rsidRPr="00B954E0" w:rsidRDefault="00A95C69" w:rsidP="00502B47">
            <w:pPr>
              <w:rPr>
                <w:sz w:val="18"/>
                <w:szCs w:val="18"/>
              </w:rPr>
            </w:pPr>
            <w:r>
              <w:rPr>
                <w:sz w:val="18"/>
                <w:szCs w:val="18"/>
              </w:rPr>
              <w:t xml:space="preserve">For continuous data - What is the relativity of the values, e.g. high values represent higher rainfall, or, higher values equate to more alkaline (less acidic) soil. </w:t>
            </w:r>
          </w:p>
          <w:p w:rsidR="00A95C69" w:rsidRPr="003B1949" w:rsidRDefault="00A95C69" w:rsidP="00502B47">
            <w:pPr>
              <w:rPr>
                <w:sz w:val="18"/>
                <w:szCs w:val="18"/>
              </w:rPr>
            </w:pP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MCAS-S_Contact_Organization:</w:t>
            </w:r>
          </w:p>
        </w:tc>
        <w:tc>
          <w:tcPr>
            <w:tcW w:w="6312" w:type="dxa"/>
          </w:tcPr>
          <w:p w:rsidR="00A95C69" w:rsidRPr="003B1949" w:rsidRDefault="00A95C69" w:rsidP="00502B47">
            <w:pPr>
              <w:rPr>
                <w:sz w:val="18"/>
                <w:szCs w:val="18"/>
              </w:rPr>
            </w:pPr>
            <w:r>
              <w:rPr>
                <w:sz w:val="18"/>
                <w:szCs w:val="18"/>
              </w:rPr>
              <w:t>Contact organisation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MCAS-S_Contact_Name:</w:t>
            </w:r>
          </w:p>
        </w:tc>
        <w:tc>
          <w:tcPr>
            <w:tcW w:w="6312" w:type="dxa"/>
          </w:tcPr>
          <w:p w:rsidR="00A95C69" w:rsidRPr="003B1949" w:rsidRDefault="00A95C69" w:rsidP="00502B47">
            <w:pPr>
              <w:rPr>
                <w:sz w:val="18"/>
                <w:szCs w:val="18"/>
              </w:rPr>
            </w:pPr>
            <w:r>
              <w:rPr>
                <w:sz w:val="18"/>
                <w:szCs w:val="18"/>
              </w:rPr>
              <w:t>Contact name for the person who built the MCAS-S data pack.</w:t>
            </w:r>
          </w:p>
        </w:tc>
      </w:tr>
      <w:tr w:rsidR="00A95C69" w:rsidRPr="003B1949" w:rsidTr="00A95C69">
        <w:tc>
          <w:tcPr>
            <w:tcW w:w="2614" w:type="dxa"/>
          </w:tcPr>
          <w:p w:rsidR="00A95C69" w:rsidRPr="003B1949" w:rsidRDefault="00A95C69" w:rsidP="00502B47">
            <w:pPr>
              <w:rPr>
                <w:sz w:val="18"/>
                <w:szCs w:val="18"/>
              </w:rPr>
            </w:pPr>
            <w:r w:rsidRPr="003B1949">
              <w:rPr>
                <w:sz w:val="18"/>
                <w:szCs w:val="18"/>
              </w:rPr>
              <w:t>MCAS-S_Contact_e-mail:</w:t>
            </w:r>
          </w:p>
        </w:tc>
        <w:tc>
          <w:tcPr>
            <w:tcW w:w="6312" w:type="dxa"/>
          </w:tcPr>
          <w:p w:rsidR="00A95C69" w:rsidRPr="003B1949" w:rsidRDefault="00A95C69" w:rsidP="00502B47">
            <w:pPr>
              <w:rPr>
                <w:sz w:val="18"/>
                <w:szCs w:val="18"/>
              </w:rPr>
            </w:pPr>
            <w:r>
              <w:rPr>
                <w:sz w:val="18"/>
                <w:szCs w:val="18"/>
              </w:rPr>
              <w:t>Contact email for the person who built the MCAS-S data pack.</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Field:</w:t>
            </w:r>
          </w:p>
        </w:tc>
        <w:tc>
          <w:tcPr>
            <w:tcW w:w="6312" w:type="dxa"/>
          </w:tcPr>
          <w:p w:rsidR="00A95C69" w:rsidRPr="003265A3" w:rsidRDefault="00A95C69" w:rsidP="00502B47">
            <w:pPr>
              <w:rPr>
                <w:sz w:val="18"/>
                <w:szCs w:val="18"/>
              </w:rPr>
            </w:pPr>
            <w:r>
              <w:rPr>
                <w:sz w:val="18"/>
                <w:szCs w:val="18"/>
              </w:rPr>
              <w:t xml:space="preserve">This identifies the main ID or KEY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3B1949" w:rsidTr="00A95C69">
        <w:tc>
          <w:tcPr>
            <w:tcW w:w="2614" w:type="dxa"/>
          </w:tcPr>
          <w:p w:rsidR="00A95C69" w:rsidRPr="003B1949" w:rsidRDefault="00A95C69" w:rsidP="00502B47">
            <w:pPr>
              <w:rPr>
                <w:sz w:val="18"/>
                <w:szCs w:val="18"/>
              </w:rPr>
            </w:pPr>
            <w:r w:rsidRPr="003B1949">
              <w:rPr>
                <w:sz w:val="18"/>
                <w:szCs w:val="18"/>
              </w:rPr>
              <w:t>Raster Attribute Value Text:</w:t>
            </w:r>
          </w:p>
        </w:tc>
        <w:tc>
          <w:tcPr>
            <w:tcW w:w="6312" w:type="dxa"/>
          </w:tcPr>
          <w:p w:rsidR="00A95C69" w:rsidRPr="003B1949" w:rsidRDefault="00A95C69" w:rsidP="00502B47">
            <w:pPr>
              <w:rPr>
                <w:sz w:val="18"/>
                <w:szCs w:val="18"/>
              </w:rPr>
            </w:pPr>
            <w:r>
              <w:rPr>
                <w:sz w:val="18"/>
                <w:szCs w:val="18"/>
              </w:rPr>
              <w:t xml:space="preserve">This identifies label field for categorical data that stores the category labels in a field in the </w:t>
            </w:r>
            <w:proofErr w:type="spellStart"/>
            <w:r>
              <w:rPr>
                <w:i/>
                <w:sz w:val="18"/>
                <w:szCs w:val="18"/>
              </w:rPr>
              <w:t>layer.tif.vat.dbf</w:t>
            </w:r>
            <w:proofErr w:type="spellEnd"/>
            <w:r>
              <w:rPr>
                <w:sz w:val="18"/>
                <w:szCs w:val="18"/>
              </w:rPr>
              <w:t xml:space="preserve"> file.</w:t>
            </w:r>
          </w:p>
        </w:tc>
      </w:tr>
      <w:tr w:rsidR="00A95C69" w:rsidRPr="001A322E" w:rsidTr="00A95C69">
        <w:tc>
          <w:tcPr>
            <w:tcW w:w="2614" w:type="dxa"/>
          </w:tcPr>
          <w:p w:rsidR="00A95C69" w:rsidRPr="001A322E" w:rsidRDefault="00A95C69" w:rsidP="00502B47">
            <w:pPr>
              <w:rPr>
                <w:sz w:val="4"/>
                <w:szCs w:val="4"/>
              </w:rPr>
            </w:pPr>
          </w:p>
        </w:tc>
        <w:tc>
          <w:tcPr>
            <w:tcW w:w="6312" w:type="dxa"/>
          </w:tcPr>
          <w:p w:rsidR="00A95C69" w:rsidRPr="001A322E" w:rsidRDefault="00A95C69" w:rsidP="00502B47">
            <w:pPr>
              <w:rPr>
                <w:sz w:val="4"/>
                <w:szCs w:val="4"/>
              </w:rPr>
            </w:pPr>
          </w:p>
        </w:tc>
      </w:tr>
      <w:tr w:rsidR="00A95C69" w:rsidRPr="003B1949" w:rsidTr="00A95C69">
        <w:tc>
          <w:tcPr>
            <w:tcW w:w="2614" w:type="dxa"/>
          </w:tcPr>
          <w:p w:rsidR="00A95C69" w:rsidRPr="001A322E" w:rsidRDefault="00A95C69" w:rsidP="00502B47">
            <w:pPr>
              <w:rPr>
                <w:i/>
                <w:sz w:val="18"/>
                <w:szCs w:val="18"/>
              </w:rPr>
            </w:pPr>
            <w:r w:rsidRPr="001A322E">
              <w:rPr>
                <w:i/>
                <w:sz w:val="18"/>
                <w:szCs w:val="18"/>
              </w:rPr>
              <w:t>Numerical Weighting Field #1:</w:t>
            </w:r>
          </w:p>
        </w:tc>
        <w:tc>
          <w:tcPr>
            <w:tcW w:w="6312" w:type="dxa"/>
          </w:tcPr>
          <w:p w:rsidR="00A95C69" w:rsidRPr="003B1949" w:rsidRDefault="00A95C69" w:rsidP="00502B47">
            <w:pPr>
              <w:rPr>
                <w:sz w:val="18"/>
                <w:szCs w:val="18"/>
              </w:rPr>
            </w:pPr>
            <w:r>
              <w:rPr>
                <w:sz w:val="18"/>
                <w:szCs w:val="18"/>
              </w:rPr>
              <w:t xml:space="preserve">For categorical data this is an optional descriptor of other fields (in the </w:t>
            </w:r>
            <w:proofErr w:type="spellStart"/>
            <w:r>
              <w:rPr>
                <w:i/>
                <w:sz w:val="18"/>
                <w:szCs w:val="18"/>
              </w:rPr>
              <w:t>layer.tif.vat.dbf</w:t>
            </w:r>
            <w:proofErr w:type="spellEnd"/>
            <w:r>
              <w:rPr>
                <w:sz w:val="18"/>
                <w:szCs w:val="18"/>
              </w:rPr>
              <w:t xml:space="preserve"> file) that store customised weightings for use in the Type = ‘Numerical’ display option.</w:t>
            </w:r>
          </w:p>
        </w:tc>
      </w:tr>
    </w:tbl>
    <w:p w:rsidR="00A95C69" w:rsidRDefault="00A95C69" w:rsidP="00A95C69"/>
    <w:sectPr w:rsidR="00A95C69" w:rsidSect="00A95C69">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35203"/>
    <w:multiLevelType w:val="hybridMultilevel"/>
    <w:tmpl w:val="0612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864287"/>
    <w:multiLevelType w:val="hybridMultilevel"/>
    <w:tmpl w:val="DF8C8DBA"/>
    <w:lvl w:ilvl="0" w:tplc="E3CA435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074E3"/>
    <w:rsid w:val="00037FBA"/>
    <w:rsid w:val="0004641C"/>
    <w:rsid w:val="000F1CB6"/>
    <w:rsid w:val="0014031D"/>
    <w:rsid w:val="001A322E"/>
    <w:rsid w:val="001B2EF4"/>
    <w:rsid w:val="002164CE"/>
    <w:rsid w:val="00241D4B"/>
    <w:rsid w:val="002626BC"/>
    <w:rsid w:val="002E35C4"/>
    <w:rsid w:val="003265A3"/>
    <w:rsid w:val="00385503"/>
    <w:rsid w:val="003B1949"/>
    <w:rsid w:val="00405AC8"/>
    <w:rsid w:val="00536A67"/>
    <w:rsid w:val="006F01D4"/>
    <w:rsid w:val="00723782"/>
    <w:rsid w:val="00725F85"/>
    <w:rsid w:val="0076273E"/>
    <w:rsid w:val="007E59E5"/>
    <w:rsid w:val="00812AF0"/>
    <w:rsid w:val="00874E2A"/>
    <w:rsid w:val="00885CB7"/>
    <w:rsid w:val="008C075B"/>
    <w:rsid w:val="008D2DB5"/>
    <w:rsid w:val="009014CF"/>
    <w:rsid w:val="00A26973"/>
    <w:rsid w:val="00A95C69"/>
    <w:rsid w:val="00AF5F0B"/>
    <w:rsid w:val="00B80437"/>
    <w:rsid w:val="00B954E0"/>
    <w:rsid w:val="00BB236A"/>
    <w:rsid w:val="00BE2599"/>
    <w:rsid w:val="00C140DC"/>
    <w:rsid w:val="00C56ED0"/>
    <w:rsid w:val="00CA08E5"/>
    <w:rsid w:val="00CB4909"/>
    <w:rsid w:val="00D233DB"/>
    <w:rsid w:val="00D766FF"/>
    <w:rsid w:val="00D8372B"/>
    <w:rsid w:val="00DD0DFA"/>
    <w:rsid w:val="00E678D4"/>
    <w:rsid w:val="00EA31EE"/>
    <w:rsid w:val="00ED16EE"/>
    <w:rsid w:val="00ED4C7F"/>
    <w:rsid w:val="00F214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5C257-981F-455B-8B9A-D19E9A6A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7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273E"/>
    <w:pPr>
      <w:ind w:left="720"/>
      <w:contextualSpacing/>
    </w:pPr>
  </w:style>
  <w:style w:type="table" w:styleId="TableGrid">
    <w:name w:val="Table Grid"/>
    <w:basedOn w:val="TableNormal"/>
    <w:uiPriority w:val="39"/>
    <w:rsid w:val="003B1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599"/>
    <w:pPr>
      <w:spacing w:after="200" w:line="240" w:lineRule="auto"/>
    </w:pPr>
    <w:rPr>
      <w:i/>
      <w:iCs/>
      <w:color w:val="44546A" w:themeColor="text2"/>
      <w:sz w:val="18"/>
      <w:szCs w:val="18"/>
    </w:rPr>
  </w:style>
  <w:style w:type="paragraph" w:styleId="NormalWeb">
    <w:name w:val="Normal (Web)"/>
    <w:basedOn w:val="Normal"/>
    <w:uiPriority w:val="99"/>
    <w:unhideWhenUsed/>
    <w:rsid w:val="00C56ED0"/>
    <w:pPr>
      <w:spacing w:before="100" w:beforeAutospacing="1" w:after="100" w:afterAutospacing="1" w:line="240" w:lineRule="auto"/>
    </w:pPr>
    <w:rPr>
      <w:rFonts w:ascii="Arial" w:eastAsia="Times New Roman" w:hAnsi="Arial" w:cs="Arial"/>
      <w:color w:val="000000"/>
      <w:sz w:val="20"/>
      <w:szCs w:val="20"/>
      <w:lang w:eastAsia="en-AU"/>
    </w:rPr>
  </w:style>
  <w:style w:type="character" w:styleId="Hyperlink">
    <w:name w:val="Hyperlink"/>
    <w:basedOn w:val="DefaultParagraphFont"/>
    <w:uiPriority w:val="99"/>
    <w:semiHidden/>
    <w:unhideWhenUsed/>
    <w:rsid w:val="00C56ED0"/>
    <w:rPr>
      <w:color w:val="0000FF"/>
      <w:u w:val="single"/>
    </w:rPr>
  </w:style>
  <w:style w:type="character" w:styleId="FollowedHyperlink">
    <w:name w:val="FollowedHyperlink"/>
    <w:basedOn w:val="DefaultParagraphFont"/>
    <w:uiPriority w:val="99"/>
    <w:semiHidden/>
    <w:unhideWhenUsed/>
    <w:rsid w:val="00C56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471">
      <w:bodyDiv w:val="1"/>
      <w:marLeft w:val="0"/>
      <w:marRight w:val="0"/>
      <w:marTop w:val="0"/>
      <w:marBottom w:val="0"/>
      <w:divBdr>
        <w:top w:val="none" w:sz="0" w:space="0" w:color="auto"/>
        <w:left w:val="none" w:sz="0" w:space="0" w:color="auto"/>
        <w:bottom w:val="none" w:sz="0" w:space="0" w:color="auto"/>
        <w:right w:val="none" w:sz="0" w:space="0" w:color="auto"/>
      </w:divBdr>
      <w:divsChild>
        <w:div w:id="981736483">
          <w:marLeft w:val="240"/>
          <w:marRight w:val="120"/>
          <w:marTop w:val="120"/>
          <w:marBottom w:val="120"/>
          <w:divBdr>
            <w:top w:val="none" w:sz="0" w:space="0" w:color="auto"/>
            <w:left w:val="none" w:sz="0" w:space="0" w:color="auto"/>
            <w:bottom w:val="none" w:sz="0" w:space="0" w:color="auto"/>
            <w:right w:val="none" w:sz="0" w:space="0" w:color="auto"/>
          </w:divBdr>
          <w:divsChild>
            <w:div w:id="1564295788">
              <w:marLeft w:val="0"/>
              <w:marRight w:val="0"/>
              <w:marTop w:val="0"/>
              <w:marBottom w:val="0"/>
              <w:divBdr>
                <w:top w:val="none" w:sz="0" w:space="0" w:color="auto"/>
                <w:left w:val="none" w:sz="0" w:space="0" w:color="auto"/>
                <w:bottom w:val="none" w:sz="0" w:space="0" w:color="auto"/>
                <w:right w:val="none" w:sz="0" w:space="0" w:color="auto"/>
              </w:divBdr>
              <w:divsChild>
                <w:div w:id="12653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vironmentnswgov-my.sharepoint.com/personal/tom_barrett_environment_nsw_gov_au/_layouts/15/guestaccess.aspx?docid=153b9187252f04868a37f172f663350e7&amp;authkey=AYGWldEGY_ZmsLCVJmqD0g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D978756F.dotm</Template>
  <TotalTime>2771</TotalTime>
  <Pages>5</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Barrett</dc:creator>
  <cp:keywords/>
  <dc:description/>
  <cp:lastModifiedBy>Tom Barrett</cp:lastModifiedBy>
  <cp:revision>24</cp:revision>
  <dcterms:created xsi:type="dcterms:W3CDTF">2016-09-02T00:17:00Z</dcterms:created>
  <dcterms:modified xsi:type="dcterms:W3CDTF">2018-01-24T01:00:00Z</dcterms:modified>
</cp:coreProperties>
</file>